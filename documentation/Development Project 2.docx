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FD2" w:rsidRDefault="0026156F">
      <w:pPr>
        <w:pStyle w:val="Title"/>
      </w:pPr>
      <w:r>
        <w:t xml:space="preserve">Development Project 2 </w:t>
      </w:r>
    </w:p>
    <w:p w:rsidR="00D40FD2" w:rsidRDefault="0026156F" w:rsidP="0026156F">
      <w:pPr>
        <w:pStyle w:val="Heading1"/>
        <w:numPr>
          <w:ilvl w:val="0"/>
          <w:numId w:val="0"/>
        </w:numPr>
        <w:ind w:left="432" w:hanging="432"/>
      </w:pPr>
      <w:r>
        <w:t xml:space="preserve">Pass Task - 6.2 </w:t>
      </w:r>
    </w:p>
    <w:p w:rsidR="00D40FD2" w:rsidRDefault="00D40FD2"/>
    <w:p w:rsidR="0026156F" w:rsidRPr="003B1E4C" w:rsidRDefault="0026156F">
      <w:pPr>
        <w:rPr>
          <w:u w:val="single"/>
        </w:rPr>
      </w:pPr>
      <w:r w:rsidRPr="003B1E4C">
        <w:rPr>
          <w:u w:val="single"/>
        </w:rPr>
        <w:t>Definition of Done:</w:t>
      </w:r>
    </w:p>
    <w:p w:rsidR="0026156F" w:rsidRPr="003B1E4C" w:rsidRDefault="0026156F">
      <w:pPr>
        <w:rPr>
          <w:b/>
        </w:rPr>
      </w:pPr>
      <w:r w:rsidRPr="003B1E4C">
        <w:rPr>
          <w:b/>
        </w:rPr>
        <w:t>ISO/IEC 9126 Model</w:t>
      </w:r>
    </w:p>
    <w:p w:rsidR="005D2A43" w:rsidRDefault="005D2A43">
      <w:r>
        <w:t xml:space="preserve">Functionality </w:t>
      </w:r>
    </w:p>
    <w:p w:rsidR="00CD56FA" w:rsidRDefault="00CD56FA" w:rsidP="005D2A43">
      <w:pPr>
        <w:pStyle w:val="ListParagraph"/>
        <w:numPr>
          <w:ilvl w:val="0"/>
          <w:numId w:val="13"/>
        </w:numPr>
      </w:pPr>
      <w:r>
        <w:t>Is the system suitable to the user’s needs? Does it do what they require?</w:t>
      </w:r>
    </w:p>
    <w:p w:rsidR="005D2A43" w:rsidRDefault="00CD56FA" w:rsidP="005D2A43">
      <w:pPr>
        <w:pStyle w:val="ListParagraph"/>
        <w:numPr>
          <w:ilvl w:val="0"/>
          <w:numId w:val="13"/>
        </w:numPr>
      </w:pPr>
      <w:r>
        <w:t>Is the system 100% accurate at its output? Is the information delivered correct?</w:t>
      </w:r>
    </w:p>
    <w:p w:rsidR="003B1E4C" w:rsidRDefault="00CD56FA" w:rsidP="005D2A43">
      <w:pPr>
        <w:pStyle w:val="ListParagraph"/>
        <w:numPr>
          <w:ilvl w:val="0"/>
          <w:numId w:val="13"/>
        </w:numPr>
      </w:pPr>
      <w:r>
        <w:t xml:space="preserve">IS the system compliant? Were tests conducted to ensure running process is up to scratch? </w:t>
      </w:r>
    </w:p>
    <w:p w:rsidR="003B1E4C" w:rsidRDefault="00CD56FA" w:rsidP="005D2A43">
      <w:pPr>
        <w:pStyle w:val="ListParagraph"/>
        <w:numPr>
          <w:ilvl w:val="0"/>
          <w:numId w:val="13"/>
        </w:numPr>
      </w:pPr>
      <w:r>
        <w:t xml:space="preserve">Are people who have a username and password allowed into the system? Is the system secure enough to protect from malicious damage? </w:t>
      </w:r>
      <w:r w:rsidR="003B1E4C">
        <w:t xml:space="preserve"> </w:t>
      </w:r>
    </w:p>
    <w:p w:rsidR="005D2A43" w:rsidRDefault="005D2A43">
      <w:r>
        <w:t>Reliability</w:t>
      </w:r>
    </w:p>
    <w:p w:rsidR="00CD56FA" w:rsidRDefault="00CD56FA" w:rsidP="00BF3188">
      <w:pPr>
        <w:pStyle w:val="ListParagraph"/>
        <w:numPr>
          <w:ilvl w:val="0"/>
          <w:numId w:val="13"/>
        </w:numPr>
      </w:pPr>
      <w:r>
        <w:t xml:space="preserve">Does the system fail? Should it? </w:t>
      </w:r>
    </w:p>
    <w:p w:rsidR="00CD56FA" w:rsidRDefault="00CD56FA" w:rsidP="00BF3188">
      <w:pPr>
        <w:pStyle w:val="ListParagraph"/>
        <w:numPr>
          <w:ilvl w:val="0"/>
          <w:numId w:val="13"/>
        </w:numPr>
      </w:pPr>
      <w:r>
        <w:t>Can the system withhold itself when the web server crashes? Does it have a backup system or something to prevent it from corrupting the database?</w:t>
      </w:r>
    </w:p>
    <w:p w:rsidR="003B1E4C" w:rsidRDefault="00CD56FA" w:rsidP="00BF3188">
      <w:pPr>
        <w:pStyle w:val="ListParagraph"/>
        <w:numPr>
          <w:ilvl w:val="0"/>
          <w:numId w:val="13"/>
        </w:numPr>
      </w:pPr>
      <w:r>
        <w:t>Is there a way to prevent loss of data?</w:t>
      </w:r>
    </w:p>
    <w:p w:rsidR="00CD56FA" w:rsidRDefault="00CD56FA" w:rsidP="005D2A43">
      <w:pPr>
        <w:pStyle w:val="ListParagraph"/>
        <w:numPr>
          <w:ilvl w:val="0"/>
          <w:numId w:val="13"/>
        </w:numPr>
      </w:pPr>
      <w:r>
        <w:t xml:space="preserve">Is the system able to recover in order to prevent further damages? </w:t>
      </w:r>
    </w:p>
    <w:p w:rsidR="005D2A43" w:rsidRDefault="005D2A43"/>
    <w:p w:rsidR="005D2A43" w:rsidRDefault="005D2A43">
      <w:r>
        <w:t xml:space="preserve">Usability </w:t>
      </w:r>
    </w:p>
    <w:p w:rsidR="00CD56FA" w:rsidRDefault="00CD56FA" w:rsidP="005D2A43">
      <w:pPr>
        <w:pStyle w:val="ListParagraph"/>
        <w:numPr>
          <w:ilvl w:val="0"/>
          <w:numId w:val="13"/>
        </w:numPr>
      </w:pPr>
      <w:r>
        <w:t>Do users have something they can read in order to learn how to use the system? Is it easy to understand? Will it only take a maximum of half an hour to learn the system?</w:t>
      </w:r>
    </w:p>
    <w:p w:rsidR="00CD56FA" w:rsidRDefault="00CD56FA" w:rsidP="005D2A43">
      <w:pPr>
        <w:pStyle w:val="ListParagraph"/>
        <w:numPr>
          <w:ilvl w:val="0"/>
          <w:numId w:val="13"/>
        </w:numPr>
      </w:pPr>
      <w:r>
        <w:t>Does the system comply with usability standards?</w:t>
      </w:r>
    </w:p>
    <w:p w:rsidR="00CD56FA" w:rsidRDefault="00CD56FA" w:rsidP="005D2A43">
      <w:pPr>
        <w:pStyle w:val="ListParagraph"/>
        <w:numPr>
          <w:ilvl w:val="0"/>
          <w:numId w:val="13"/>
        </w:numPr>
      </w:pPr>
      <w:r>
        <w:t>Can the system run on both a computer and a tablet?</w:t>
      </w:r>
    </w:p>
    <w:p w:rsidR="005D2A43" w:rsidRDefault="005D2A43"/>
    <w:p w:rsidR="005D2A43" w:rsidRDefault="005D2A43">
      <w:r>
        <w:t>Efficiency</w:t>
      </w:r>
    </w:p>
    <w:p w:rsidR="00CD56FA" w:rsidRDefault="00CD56FA" w:rsidP="00861BB8">
      <w:pPr>
        <w:pStyle w:val="ListParagraph"/>
        <w:numPr>
          <w:ilvl w:val="0"/>
          <w:numId w:val="14"/>
        </w:numPr>
      </w:pPr>
      <w:r>
        <w:t xml:space="preserve">Are actions completed within 1 second of process time? </w:t>
      </w:r>
    </w:p>
    <w:p w:rsidR="00A2417C" w:rsidRDefault="00A2417C" w:rsidP="00861BB8">
      <w:pPr>
        <w:pStyle w:val="ListParagraph"/>
        <w:numPr>
          <w:ilvl w:val="0"/>
          <w:numId w:val="14"/>
        </w:numPr>
      </w:pPr>
      <w:r>
        <w:t xml:space="preserve">Can the system run on any type of computer? Is it versatile? </w:t>
      </w:r>
    </w:p>
    <w:p w:rsidR="005D2A43" w:rsidRDefault="005D2A43"/>
    <w:p w:rsidR="005D2A43" w:rsidRDefault="005D2A43">
      <w:r>
        <w:t xml:space="preserve">Maintainability </w:t>
      </w:r>
    </w:p>
    <w:p w:rsidR="003D321A" w:rsidRDefault="003D321A" w:rsidP="00B22BEC">
      <w:pPr>
        <w:pStyle w:val="ListParagraph"/>
        <w:numPr>
          <w:ilvl w:val="0"/>
          <w:numId w:val="13"/>
        </w:numPr>
      </w:pPr>
      <w:r>
        <w:t xml:space="preserve">Does the system print out stack traces in debug mode when failures occur? </w:t>
      </w:r>
      <w:r w:rsidR="005D2A43">
        <w:t xml:space="preserve"> </w:t>
      </w:r>
    </w:p>
    <w:p w:rsidR="008370F6" w:rsidRDefault="003D321A" w:rsidP="00B22BEC">
      <w:pPr>
        <w:pStyle w:val="ListParagraph"/>
        <w:numPr>
          <w:ilvl w:val="0"/>
          <w:numId w:val="13"/>
        </w:numPr>
      </w:pPr>
      <w:r>
        <w:t xml:space="preserve">Are all changes made in text files to keep everything restricted to that module or controller? </w:t>
      </w:r>
    </w:p>
    <w:p w:rsidR="003D321A" w:rsidRDefault="003D321A" w:rsidP="00B504D0">
      <w:pPr>
        <w:pStyle w:val="ListParagraph"/>
        <w:numPr>
          <w:ilvl w:val="0"/>
          <w:numId w:val="13"/>
        </w:numPr>
      </w:pPr>
      <w:r>
        <w:t xml:space="preserve">Is the system set up in modules to ensure stability? </w:t>
      </w:r>
    </w:p>
    <w:p w:rsidR="003D321A" w:rsidRDefault="003D321A" w:rsidP="004D6EAE">
      <w:pPr>
        <w:pStyle w:val="ListParagraph"/>
        <w:numPr>
          <w:ilvl w:val="0"/>
          <w:numId w:val="13"/>
        </w:numPr>
      </w:pPr>
      <w:r>
        <w:lastRenderedPageBreak/>
        <w:t xml:space="preserve">Have unit tests been conducted for each section? Do they have the expected outcome? Have tests been done for at least 80% of the code written? </w:t>
      </w:r>
    </w:p>
    <w:p w:rsidR="003D321A" w:rsidRDefault="003D321A" w:rsidP="003D321A">
      <w:pPr>
        <w:pStyle w:val="ListParagraph"/>
      </w:pPr>
    </w:p>
    <w:p w:rsidR="005D2A43" w:rsidRDefault="005D2A43" w:rsidP="003D321A">
      <w:r>
        <w:t>Portability</w:t>
      </w:r>
    </w:p>
    <w:p w:rsidR="005D2A43" w:rsidRDefault="005D2A43" w:rsidP="00CA2326">
      <w:pPr>
        <w:pStyle w:val="ListParagraph"/>
        <w:numPr>
          <w:ilvl w:val="0"/>
          <w:numId w:val="13"/>
        </w:numPr>
      </w:pPr>
      <w:r>
        <w:t xml:space="preserve"> </w:t>
      </w:r>
      <w:r w:rsidR="00CA2326">
        <w:t>Is the system able to run on different screen sizes and different web browsers? Does it support IE9 and above?</w:t>
      </w:r>
      <w:bookmarkStart w:id="0" w:name="_GoBack"/>
      <w:bookmarkEnd w:id="0"/>
    </w:p>
    <w:sectPr w:rsidR="005D2A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A77E5"/>
    <w:multiLevelType w:val="hybridMultilevel"/>
    <w:tmpl w:val="DD1E6314"/>
    <w:lvl w:ilvl="0" w:tplc="02361AD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786780"/>
    <w:multiLevelType w:val="hybridMultilevel"/>
    <w:tmpl w:val="51AEF886"/>
    <w:lvl w:ilvl="0" w:tplc="07ACADFC">
      <w:numFmt w:val="bullet"/>
      <w:lvlText w:val="–"/>
      <w:lvlJc w:val="left"/>
      <w:pPr>
        <w:ind w:left="41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6F"/>
    <w:rsid w:val="0026156F"/>
    <w:rsid w:val="003200B9"/>
    <w:rsid w:val="003B1E4C"/>
    <w:rsid w:val="003D321A"/>
    <w:rsid w:val="005216CE"/>
    <w:rsid w:val="005D2A43"/>
    <w:rsid w:val="006F6FE2"/>
    <w:rsid w:val="00711533"/>
    <w:rsid w:val="007D520C"/>
    <w:rsid w:val="008370F6"/>
    <w:rsid w:val="00917CF7"/>
    <w:rsid w:val="00944D4F"/>
    <w:rsid w:val="00A2417C"/>
    <w:rsid w:val="00B925EC"/>
    <w:rsid w:val="00CA2326"/>
    <w:rsid w:val="00CD56FA"/>
    <w:rsid w:val="00D4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81C90-A8E0-4FD1-B18D-505FA49A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ly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65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Jaclyn</dc:creator>
  <cp:keywords/>
  <cp:lastModifiedBy>Jaclyn Seychell</cp:lastModifiedBy>
  <cp:revision>11</cp:revision>
  <dcterms:created xsi:type="dcterms:W3CDTF">2016-04-20T03:08:00Z</dcterms:created>
  <dcterms:modified xsi:type="dcterms:W3CDTF">2016-04-25T02:51:00Z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